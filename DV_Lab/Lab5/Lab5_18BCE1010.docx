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13339" w14:textId="77777777" w:rsidR="00C336CC" w:rsidRDefault="00B30087">
      <w:r>
        <w:rPr>
          <w:rFonts w:ascii="Liberation Serif" w:eastAsia="Liberation Serif" w:hAnsi="Liberation Serif" w:cs="Liberation Serif"/>
          <w:sz w:val="24"/>
        </w:rPr>
        <w:t>1.</w:t>
      </w:r>
    </w:p>
    <w:p w14:paraId="5C66D152" w14:textId="77777777" w:rsidR="00C336CC" w:rsidRDefault="00B30087">
      <w:r>
        <w:rPr>
          <w:rFonts w:ascii="Liberation Serif" w:eastAsia="Liberation Serif" w:hAnsi="Liberation Serif" w:cs="Liberation Serif"/>
          <w:sz w:val="24"/>
        </w:rPr>
        <w:t>2.</w:t>
      </w:r>
    </w:p>
    <w:p w14:paraId="6F7918CB" w14:textId="77777777" w:rsidR="00C336CC" w:rsidRDefault="00B30087">
      <w:r>
        <w:object w:dxaOrig="8953" w:dyaOrig="7127" w14:anchorId="031284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447.65pt;height:356.35pt;visibility:visible;mso-wrap-style:square" o:ole="">
            <v:imagedata r:id="rId6" o:title=""/>
          </v:shape>
          <o:OLEObject Type="Embed" ProgID="StaticMetafile" ShapeID="Picture 1" DrawAspect="Content" ObjectID="_1642276002" r:id="rId7"/>
        </w:object>
      </w:r>
    </w:p>
    <w:p w14:paraId="13B91411" w14:textId="77777777" w:rsidR="00C336CC" w:rsidRDefault="00C336CC"/>
    <w:p w14:paraId="3E438E71" w14:textId="77777777" w:rsidR="00C336CC" w:rsidRDefault="00B30087">
      <w:r>
        <w:rPr>
          <w:rFonts w:ascii="Liberation Serif" w:eastAsia="Liberation Serif" w:hAnsi="Liberation Serif" w:cs="Liberation Serif"/>
          <w:sz w:val="24"/>
        </w:rPr>
        <w:t>3.</w:t>
      </w:r>
    </w:p>
    <w:p w14:paraId="40BC5CB8" w14:textId="77777777" w:rsidR="00C336CC" w:rsidRDefault="00C336CC"/>
    <w:p w14:paraId="153DC641" w14:textId="77777777" w:rsidR="00C336CC" w:rsidRDefault="00B30087">
      <w:proofErr w:type="spellStart"/>
      <w:r>
        <w:rPr>
          <w:rFonts w:ascii="Liberation Serif" w:eastAsia="Liberation Serif" w:hAnsi="Liberation Serif" w:cs="Liberation Serif"/>
          <w:sz w:val="24"/>
        </w:rPr>
        <w:t>dat</w:t>
      </w:r>
      <w:proofErr w:type="spellEnd"/>
      <w:r>
        <w:rPr>
          <w:rFonts w:ascii="Liberation Serif" w:eastAsia="Liberation Serif" w:hAnsi="Liberation Serif" w:cs="Liberation Serif"/>
          <w:sz w:val="24"/>
        </w:rPr>
        <w:t>=read.csv(</w:t>
      </w:r>
      <w:proofErr w:type="spellStart"/>
      <w:r>
        <w:rPr>
          <w:rFonts w:ascii="Liberation Serif" w:eastAsia="Liberation Serif" w:hAnsi="Liberation Serif" w:cs="Liberation Serif"/>
          <w:sz w:val="24"/>
        </w:rPr>
        <w:t>file.choose</w:t>
      </w:r>
      <w:proofErr w:type="spellEnd"/>
      <w:r>
        <w:rPr>
          <w:rFonts w:ascii="Liberation Serif" w:eastAsia="Liberation Serif" w:hAnsi="Liberation Serif" w:cs="Liberation Serif"/>
          <w:sz w:val="24"/>
        </w:rPr>
        <w:t>(),header=</w:t>
      </w:r>
      <w:proofErr w:type="spellStart"/>
      <w:r>
        <w:rPr>
          <w:rFonts w:ascii="Liberation Serif" w:eastAsia="Liberation Serif" w:hAnsi="Liberation Serif" w:cs="Liberation Serif"/>
          <w:sz w:val="24"/>
        </w:rPr>
        <w:t>TRUE,sep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=',', </w:t>
      </w:r>
      <w:proofErr w:type="spellStart"/>
      <w:r>
        <w:rPr>
          <w:rFonts w:ascii="Liberation Serif" w:eastAsia="Liberation Serif" w:hAnsi="Liberation Serif" w:cs="Liberation Serif"/>
          <w:sz w:val="24"/>
        </w:rPr>
        <w:t>row.names</w:t>
      </w:r>
      <w:proofErr w:type="spellEnd"/>
      <w:r>
        <w:rPr>
          <w:rFonts w:ascii="Liberation Serif" w:eastAsia="Liberation Serif" w:hAnsi="Liberation Serif" w:cs="Liberation Serif"/>
          <w:sz w:val="24"/>
        </w:rPr>
        <w:t>=1,check.names=FALSE)</w:t>
      </w:r>
    </w:p>
    <w:p w14:paraId="7DEB630F" w14:textId="77777777" w:rsidR="00C336CC" w:rsidRDefault="00B30087">
      <w:r>
        <w:rPr>
          <w:rFonts w:ascii="Liberation Serif" w:eastAsia="Liberation Serif" w:hAnsi="Liberation Serif" w:cs="Liberation Serif"/>
          <w:sz w:val="24"/>
        </w:rPr>
        <w:t>m=</w:t>
      </w:r>
      <w:proofErr w:type="spellStart"/>
      <w:r>
        <w:rPr>
          <w:rFonts w:ascii="Liberation Serif" w:eastAsia="Liberation Serif" w:hAnsi="Liberation Serif" w:cs="Liberation Serif"/>
          <w:sz w:val="24"/>
        </w:rPr>
        <w:t>as.matrix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spellStart"/>
      <w:r>
        <w:rPr>
          <w:rFonts w:ascii="Liberation Serif" w:eastAsia="Liberation Serif" w:hAnsi="Liberation Serif" w:cs="Liberation Serif"/>
          <w:sz w:val="24"/>
        </w:rPr>
        <w:t>dat</w:t>
      </w:r>
      <w:proofErr w:type="spellEnd"/>
      <w:r>
        <w:rPr>
          <w:rFonts w:ascii="Liberation Serif" w:eastAsia="Liberation Serif" w:hAnsi="Liberation Serif" w:cs="Liberation Serif"/>
          <w:sz w:val="24"/>
        </w:rPr>
        <w:t>)</w:t>
      </w:r>
    </w:p>
    <w:p w14:paraId="4A44202C" w14:textId="77777777" w:rsidR="00C336CC" w:rsidRDefault="00B30087">
      <w:r>
        <w:rPr>
          <w:rFonts w:ascii="Liberation Serif" w:eastAsia="Liberation Serif" w:hAnsi="Liberation Serif" w:cs="Liberation Serif"/>
          <w:sz w:val="24"/>
        </w:rPr>
        <w:t>net=</w:t>
      </w:r>
      <w:proofErr w:type="spellStart"/>
      <w:r>
        <w:rPr>
          <w:rFonts w:ascii="Liberation Serif" w:eastAsia="Liberation Serif" w:hAnsi="Liberation Serif" w:cs="Liberation Serif"/>
          <w:sz w:val="24"/>
        </w:rPr>
        <w:t>graph.adjacency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spellStart"/>
      <w:r>
        <w:rPr>
          <w:rFonts w:ascii="Liberation Serif" w:eastAsia="Liberation Serif" w:hAnsi="Liberation Serif" w:cs="Liberation Serif"/>
          <w:sz w:val="24"/>
        </w:rPr>
        <w:t>m,mode</w:t>
      </w:r>
      <w:proofErr w:type="spellEnd"/>
      <w:r>
        <w:rPr>
          <w:rFonts w:ascii="Liberation Serif" w:eastAsia="Liberation Serif" w:hAnsi="Liberation Serif" w:cs="Liberation Serif"/>
          <w:sz w:val="24"/>
        </w:rPr>
        <w:t>="</w:t>
      </w:r>
      <w:proofErr w:type="spellStart"/>
      <w:r>
        <w:rPr>
          <w:rFonts w:ascii="Liberation Serif" w:eastAsia="Liberation Serif" w:hAnsi="Liberation Serif" w:cs="Liberation Serif"/>
          <w:sz w:val="24"/>
        </w:rPr>
        <w:t>directed",weighted</w:t>
      </w:r>
      <w:proofErr w:type="spellEnd"/>
      <w:r>
        <w:rPr>
          <w:rFonts w:ascii="Liberation Serif" w:eastAsia="Liberation Serif" w:hAnsi="Liberation Serif" w:cs="Liberation Serif"/>
          <w:sz w:val="24"/>
        </w:rPr>
        <w:t>=</w:t>
      </w:r>
      <w:proofErr w:type="spellStart"/>
      <w:r>
        <w:rPr>
          <w:rFonts w:ascii="Liberation Serif" w:eastAsia="Liberation Serif" w:hAnsi="Liberation Serif" w:cs="Liberation Serif"/>
          <w:sz w:val="24"/>
        </w:rPr>
        <w:t>TRUE,diag</w:t>
      </w:r>
      <w:proofErr w:type="spellEnd"/>
      <w:r>
        <w:rPr>
          <w:rFonts w:ascii="Liberation Serif" w:eastAsia="Liberation Serif" w:hAnsi="Liberation Serif" w:cs="Liberation Serif"/>
          <w:sz w:val="24"/>
        </w:rPr>
        <w:t>=FALSE)</w:t>
      </w:r>
    </w:p>
    <w:p w14:paraId="32931D37" w14:textId="77777777" w:rsidR="00C336CC" w:rsidRDefault="00B30087">
      <w:r>
        <w:rPr>
          <w:rFonts w:ascii="Liberation Serif" w:eastAsia="Liberation Serif" w:hAnsi="Liberation Serif" w:cs="Liberation Serif"/>
          <w:sz w:val="24"/>
        </w:rPr>
        <w:t>plot.igraph(net,vertex.label=V(net)$name,layout=layout.fruchterman.reingold,</w:t>
      </w:r>
    </w:p>
    <w:p w14:paraId="50D489AA" w14:textId="77777777" w:rsidR="00C336CC" w:rsidRDefault="00B30087">
      <w:proofErr w:type="spellStart"/>
      <w:r>
        <w:rPr>
          <w:rFonts w:ascii="Liberation Serif" w:eastAsia="Liberation Serif" w:hAnsi="Liberation Serif" w:cs="Liberation Serif"/>
          <w:sz w:val="24"/>
        </w:rPr>
        <w:t>edge.arrow.size</w:t>
      </w:r>
      <w:proofErr w:type="spellEnd"/>
      <w:r>
        <w:rPr>
          <w:rFonts w:ascii="Liberation Serif" w:eastAsia="Liberation Serif" w:hAnsi="Liberation Serif" w:cs="Liberation Serif"/>
          <w:sz w:val="24"/>
        </w:rPr>
        <w:t>=0.5)</w:t>
      </w:r>
    </w:p>
    <w:p w14:paraId="04B231ED" w14:textId="77777777" w:rsidR="00C336CC" w:rsidRDefault="00B30087">
      <w:r>
        <w:rPr>
          <w:rFonts w:ascii="Liberation Serif" w:eastAsia="Liberation Serif" w:hAnsi="Liberation Serif" w:cs="Liberation Serif"/>
          <w:sz w:val="24"/>
        </w:rPr>
        <w:t>net</w:t>
      </w:r>
    </w:p>
    <w:p w14:paraId="43320B8B" w14:textId="77777777" w:rsidR="00C336CC" w:rsidRDefault="00C336CC"/>
    <w:p w14:paraId="71F1A10B" w14:textId="77777777" w:rsidR="00C336CC" w:rsidRDefault="00B30087">
      <w:r>
        <w:object w:dxaOrig="7320" w:dyaOrig="4513" w14:anchorId="7863519B">
          <v:shape id="Picture 2" o:spid="_x0000_i1026" type="#_x0000_t75" style="width:366pt;height:225.65pt;visibility:visible;mso-wrap-style:square" o:ole="">
            <v:imagedata r:id="rId8" o:title=""/>
          </v:shape>
          <o:OLEObject Type="Embed" ProgID="StaticMetafile" ShapeID="Picture 2" DrawAspect="Content" ObjectID="_1642276003" r:id="rId9"/>
        </w:object>
      </w:r>
    </w:p>
    <w:p w14:paraId="5DBC231F" w14:textId="77777777" w:rsidR="00C336CC" w:rsidRDefault="00C336CC"/>
    <w:p w14:paraId="159C4D7B" w14:textId="77777777" w:rsidR="00C336CC" w:rsidRDefault="00C336CC"/>
    <w:p w14:paraId="28552CC5" w14:textId="77777777" w:rsidR="00C336CC" w:rsidRDefault="00C336CC"/>
    <w:p w14:paraId="66A3472C" w14:textId="77777777" w:rsidR="00C336CC" w:rsidRDefault="00B30087">
      <w:r>
        <w:rPr>
          <w:rFonts w:ascii="DejaVu Sans Mono" w:eastAsia="DejaVu Sans Mono" w:hAnsi="DejaVu Sans Mono" w:cs="DejaVu Sans Mono"/>
          <w:color w:val="000000"/>
          <w:sz w:val="20"/>
        </w:rPr>
        <w:t>IGRAPH c8bf0fb DNW- 11 59 --</w:t>
      </w:r>
    </w:p>
    <w:p w14:paraId="20EE5960" w14:textId="77777777" w:rsidR="00C336CC" w:rsidRDefault="00B30087">
      <w:r>
        <w:rPr>
          <w:rFonts w:ascii="DejaVu Sans Mono" w:eastAsia="DejaVu Sans Mono" w:hAnsi="DejaVu Sans Mono" w:cs="DejaVu Sans Mono"/>
          <w:color w:val="000000"/>
          <w:sz w:val="20"/>
        </w:rPr>
        <w:t xml:space="preserve">+ </w:t>
      </w:r>
      <w:proofErr w:type="spellStart"/>
      <w:r>
        <w:rPr>
          <w:rFonts w:ascii="DejaVu Sans Mono" w:eastAsia="DejaVu Sans Mono" w:hAnsi="DejaVu Sans Mono" w:cs="DejaVu Sans Mono"/>
          <w:color w:val="000000"/>
          <w:sz w:val="20"/>
        </w:rPr>
        <w:t>attr</w:t>
      </w:r>
      <w:proofErr w:type="spellEnd"/>
      <w:r>
        <w:rPr>
          <w:rFonts w:ascii="DejaVu Sans Mono" w:eastAsia="DejaVu Sans Mono" w:hAnsi="DejaVu Sans Mono" w:cs="DejaVu Sans Mono"/>
          <w:color w:val="000000"/>
          <w:sz w:val="20"/>
        </w:rPr>
        <w:t xml:space="preserve">: name (v/c), </w:t>
      </w:r>
      <w:r>
        <w:rPr>
          <w:rFonts w:ascii="DejaVu Sans Mono" w:eastAsia="DejaVu Sans Mono" w:hAnsi="DejaVu Sans Mono" w:cs="DejaVu Sans Mono"/>
          <w:color w:val="000000"/>
          <w:sz w:val="20"/>
        </w:rPr>
        <w:t>weight (e/n)</w:t>
      </w:r>
    </w:p>
    <w:p w14:paraId="72E76B0C" w14:textId="77777777" w:rsidR="00C336CC" w:rsidRDefault="00B30087">
      <w:r>
        <w:rPr>
          <w:rFonts w:ascii="DejaVu Sans Mono" w:eastAsia="DejaVu Sans Mono" w:hAnsi="DejaVu Sans Mono" w:cs="DejaVu Sans Mono"/>
          <w:color w:val="000000"/>
          <w:sz w:val="20"/>
        </w:rPr>
        <w:t>+ edges from c8bf0fb (vertex names):</w:t>
      </w:r>
    </w:p>
    <w:p w14:paraId="3302ADE3" w14:textId="77777777" w:rsidR="00C336CC" w:rsidRDefault="00B30087">
      <w:r>
        <w:rPr>
          <w:rFonts w:ascii="Liberation Mono" w:eastAsia="Liberation Mono" w:hAnsi="Liberation Mono" w:cs="Liberation Mono"/>
          <w:color w:val="000000"/>
          <w:sz w:val="20"/>
        </w:rPr>
        <w:t xml:space="preserve"> </w:t>
      </w:r>
      <w:r>
        <w:rPr>
          <w:rFonts w:ascii="DejaVu Sans Mono" w:eastAsia="DejaVu Sans Mono" w:hAnsi="DejaVu Sans Mono" w:cs="DejaVu Sans Mono"/>
          <w:color w:val="000000"/>
          <w:sz w:val="20"/>
        </w:rPr>
        <w:t>[1] 2000-&gt;2001 2000-&gt;2003 2000-&gt;2005 2000-&gt;2007 2001-&gt;2000 2001-&gt;2002 2001-&gt;2004 2001-&gt;2006 2001-&gt;2007 2001-&gt;2009 2001-&gt;2010</w:t>
      </w:r>
    </w:p>
    <w:p w14:paraId="08D5A121" w14:textId="77777777" w:rsidR="00C336CC" w:rsidRDefault="00B30087">
      <w:r>
        <w:rPr>
          <w:rFonts w:ascii="DejaVu Sans Mono" w:eastAsia="DejaVu Sans Mono" w:hAnsi="DejaVu Sans Mono" w:cs="DejaVu Sans Mono"/>
          <w:color w:val="000000"/>
          <w:sz w:val="20"/>
        </w:rPr>
        <w:t>[12] 2002-&gt;2000 2002-&gt;2001 2002-&gt;2004 2003-&gt;2000 2003-&gt;2001 2003-&gt;2002 2003-&gt;200</w:t>
      </w:r>
      <w:r>
        <w:rPr>
          <w:rFonts w:ascii="DejaVu Sans Mono" w:eastAsia="DejaVu Sans Mono" w:hAnsi="DejaVu Sans Mono" w:cs="DejaVu Sans Mono"/>
          <w:color w:val="000000"/>
          <w:sz w:val="20"/>
        </w:rPr>
        <w:t>5 2003-&gt;2007 2003-&gt;2009 2004-&gt;2000 2004-&gt;2002</w:t>
      </w:r>
    </w:p>
    <w:p w14:paraId="0693234B" w14:textId="77777777" w:rsidR="00C336CC" w:rsidRDefault="00B30087">
      <w:r>
        <w:rPr>
          <w:rFonts w:ascii="DejaVu Sans Mono" w:eastAsia="DejaVu Sans Mono" w:hAnsi="DejaVu Sans Mono" w:cs="DejaVu Sans Mono"/>
          <w:color w:val="000000"/>
          <w:sz w:val="20"/>
        </w:rPr>
        <w:t>[23] 2004-&gt;2005 2004-&gt;2007 2004-&gt;2009 2004-&gt;2010 2005-&gt;2002 2005-&gt;2003 2005-&gt;2004 2005-&gt;2006 2005-&gt;2010 2006-&gt;2002 2006-&gt;2004</w:t>
      </w:r>
    </w:p>
    <w:p w14:paraId="55BD9F7B" w14:textId="77777777" w:rsidR="00C336CC" w:rsidRDefault="00B30087">
      <w:r>
        <w:rPr>
          <w:rFonts w:ascii="DejaVu Sans Mono" w:eastAsia="DejaVu Sans Mono" w:hAnsi="DejaVu Sans Mono" w:cs="DejaVu Sans Mono"/>
          <w:color w:val="000000"/>
          <w:sz w:val="20"/>
        </w:rPr>
        <w:t>[34] 2006-&gt;2008 2006-&gt;2010 2007-&gt;2002 2007-&gt;2003 2007-&gt;2004 2007-&gt;2006 2007-&gt;2010 20</w:t>
      </w:r>
      <w:r>
        <w:rPr>
          <w:rFonts w:ascii="DejaVu Sans Mono" w:eastAsia="DejaVu Sans Mono" w:hAnsi="DejaVu Sans Mono" w:cs="DejaVu Sans Mono"/>
          <w:color w:val="000000"/>
          <w:sz w:val="20"/>
        </w:rPr>
        <w:t>08-&gt;2000 2008-&gt;2004 2008-&gt;2006 2008-&gt;2009</w:t>
      </w:r>
    </w:p>
    <w:p w14:paraId="669C041A" w14:textId="77777777" w:rsidR="00C336CC" w:rsidRDefault="00B30087">
      <w:r>
        <w:rPr>
          <w:rFonts w:ascii="DejaVu Sans Mono" w:eastAsia="DejaVu Sans Mono" w:hAnsi="DejaVu Sans Mono" w:cs="DejaVu Sans Mono"/>
          <w:color w:val="000000"/>
          <w:sz w:val="20"/>
        </w:rPr>
        <w:t>[45] 2009-&gt;2000 2009-&gt;2001 2009-&gt;2002 2009-&gt;2004 2009-&gt;2005 2009-&gt;2007 2009-&gt;2008 2010-&gt;2001 2010-&gt;2002 2010-&gt;2003 2010-&gt;2005</w:t>
      </w:r>
    </w:p>
    <w:p w14:paraId="0A565229" w14:textId="77777777" w:rsidR="00C336CC" w:rsidRDefault="00B30087">
      <w:r>
        <w:rPr>
          <w:rFonts w:ascii="DejaVu Sans Mono" w:eastAsia="DejaVu Sans Mono" w:hAnsi="DejaVu Sans Mono" w:cs="DejaVu Sans Mono"/>
          <w:color w:val="000000"/>
          <w:sz w:val="20"/>
        </w:rPr>
        <w:t>[56] 2010-&gt;2006 2010-&gt;2007 2010-&gt;2008 2010-&gt;2009</w:t>
      </w:r>
    </w:p>
    <w:p w14:paraId="2C9A93E9" w14:textId="77777777" w:rsidR="00C336CC" w:rsidRDefault="00C336CC"/>
    <w:p w14:paraId="41292125" w14:textId="77777777" w:rsidR="00C336CC" w:rsidRDefault="00C336CC"/>
    <w:p w14:paraId="61E95790" w14:textId="77777777" w:rsidR="00C336CC" w:rsidRDefault="00C336CC"/>
    <w:p w14:paraId="4FD12852" w14:textId="77777777" w:rsidR="00C336CC" w:rsidRDefault="00C336CC"/>
    <w:p w14:paraId="2604B90B" w14:textId="77777777" w:rsidR="00C336CC" w:rsidRDefault="00C336CC"/>
    <w:p w14:paraId="1E3B9A03" w14:textId="77777777" w:rsidR="00C336CC" w:rsidRDefault="00B30087">
      <w:r>
        <w:rPr>
          <w:rFonts w:ascii="Liberation Serif" w:eastAsia="Liberation Serif" w:hAnsi="Liberation Serif" w:cs="Liberation Serif"/>
          <w:sz w:val="24"/>
        </w:rPr>
        <w:t>4.</w:t>
      </w:r>
    </w:p>
    <w:p w14:paraId="6F9035B6" w14:textId="77777777" w:rsidR="00C336CC" w:rsidRDefault="00B30087">
      <w:r>
        <w:rPr>
          <w:rFonts w:ascii="DejaVu Sans Mono" w:eastAsia="DejaVu Sans Mono" w:hAnsi="DejaVu Sans Mono" w:cs="DejaVu Sans Mono"/>
          <w:color w:val="0000FF"/>
          <w:sz w:val="20"/>
        </w:rPr>
        <w:t>&gt; V(net)</w:t>
      </w:r>
    </w:p>
    <w:p w14:paraId="0A69720B" w14:textId="77777777" w:rsidR="00C336CC" w:rsidRDefault="00B30087">
      <w:r>
        <w:rPr>
          <w:rFonts w:ascii="DejaVu Sans Mono" w:eastAsia="DejaVu Sans Mono" w:hAnsi="DejaVu Sans Mono" w:cs="DejaVu Sans Mono"/>
          <w:sz w:val="20"/>
        </w:rPr>
        <w:t>+ 11/11 vertices, name</w:t>
      </w:r>
      <w:r>
        <w:rPr>
          <w:rFonts w:ascii="DejaVu Sans Mono" w:eastAsia="DejaVu Sans Mono" w:hAnsi="DejaVu Sans Mono" w:cs="DejaVu Sans Mono"/>
          <w:sz w:val="20"/>
        </w:rPr>
        <w:t>d, from ad2dcbc:</w:t>
      </w:r>
    </w:p>
    <w:p w14:paraId="0A48CB45" w14:textId="77777777" w:rsidR="00C336CC" w:rsidRDefault="00B30087">
      <w:r>
        <w:rPr>
          <w:rFonts w:ascii="Liberation Mono" w:eastAsia="Liberation Mono" w:hAnsi="Liberation Mono" w:cs="Liberation Mono"/>
          <w:sz w:val="20"/>
        </w:rPr>
        <w:t xml:space="preserve"> </w:t>
      </w:r>
      <w:r>
        <w:rPr>
          <w:rFonts w:ascii="DejaVu Sans Mono" w:eastAsia="DejaVu Sans Mono" w:hAnsi="DejaVu Sans Mono" w:cs="DejaVu Sans Mono"/>
          <w:sz w:val="20"/>
        </w:rPr>
        <w:t>[1] 2000 2001 2002 2003 2004 2005 2006 2007 2008 2009 2010</w:t>
      </w:r>
    </w:p>
    <w:p w14:paraId="25AABD2E" w14:textId="77777777" w:rsidR="00C336CC" w:rsidRDefault="00B30087">
      <w:r>
        <w:rPr>
          <w:rFonts w:ascii="DejaVu Sans Mono" w:eastAsia="DejaVu Sans Mono" w:hAnsi="DejaVu Sans Mono" w:cs="DejaVu Sans Mono"/>
          <w:color w:val="0000FF"/>
          <w:sz w:val="20"/>
        </w:rPr>
        <w:t>&gt; E(net)</w:t>
      </w:r>
    </w:p>
    <w:p w14:paraId="22286082" w14:textId="77777777" w:rsidR="00C336CC" w:rsidRDefault="00B30087">
      <w:r>
        <w:rPr>
          <w:rFonts w:ascii="DejaVu Sans Mono" w:eastAsia="DejaVu Sans Mono" w:hAnsi="DejaVu Sans Mono" w:cs="DejaVu Sans Mono"/>
          <w:sz w:val="20"/>
        </w:rPr>
        <w:t>+ 43/43 edges from ad2dcbc (vertex names):</w:t>
      </w:r>
    </w:p>
    <w:p w14:paraId="020B2A0E" w14:textId="77777777" w:rsidR="00C336CC" w:rsidRDefault="00B30087">
      <w:r>
        <w:rPr>
          <w:rFonts w:ascii="Liberation Mono" w:eastAsia="Liberation Mono" w:hAnsi="Liberation Mono" w:cs="Liberation Mono"/>
          <w:sz w:val="20"/>
        </w:rPr>
        <w:t xml:space="preserve"> </w:t>
      </w:r>
      <w:r>
        <w:rPr>
          <w:rFonts w:ascii="DejaVu Sans Mono" w:eastAsia="DejaVu Sans Mono" w:hAnsi="DejaVu Sans Mono" w:cs="DejaVu Sans Mono"/>
          <w:sz w:val="20"/>
        </w:rPr>
        <w:t xml:space="preserve">[1] 2000--2001 2000--2002 2000--2003 2000--2004 2000--2005 2000--2007 2000--2008 2000--2009 2001--2002 2001--2003 </w:t>
      </w:r>
      <w:r>
        <w:rPr>
          <w:rFonts w:ascii="DejaVu Sans Mono" w:eastAsia="DejaVu Sans Mono" w:hAnsi="DejaVu Sans Mono" w:cs="DejaVu Sans Mono"/>
          <w:sz w:val="20"/>
        </w:rPr>
        <w:t>2001--2004</w:t>
      </w:r>
    </w:p>
    <w:p w14:paraId="015911DD" w14:textId="77777777" w:rsidR="00C336CC" w:rsidRDefault="00B30087">
      <w:r>
        <w:rPr>
          <w:rFonts w:ascii="DejaVu Sans Mono" w:eastAsia="DejaVu Sans Mono" w:hAnsi="DejaVu Sans Mono" w:cs="DejaVu Sans Mono"/>
          <w:sz w:val="20"/>
        </w:rPr>
        <w:t>[12] 2001--2006 2001--2007 2001--2009 2001--2010 2002--2003 2002--2004 2002--2005 2002--2006 2002--2007 2002--2009 2002--2010</w:t>
      </w:r>
    </w:p>
    <w:p w14:paraId="510EF64C" w14:textId="77777777" w:rsidR="00C336CC" w:rsidRDefault="00B30087">
      <w:r>
        <w:rPr>
          <w:rFonts w:ascii="DejaVu Sans Mono" w:eastAsia="DejaVu Sans Mono" w:hAnsi="DejaVu Sans Mono" w:cs="DejaVu Sans Mono"/>
          <w:sz w:val="20"/>
        </w:rPr>
        <w:t>[23] 2003--2005 2003--2007 2003--2009 2003--2010 2004--2005 2004--2006 2004--2007 2004--2008 2004--2009 2004--2010 2005</w:t>
      </w:r>
      <w:r>
        <w:rPr>
          <w:rFonts w:ascii="DejaVu Sans Mono" w:eastAsia="DejaVu Sans Mono" w:hAnsi="DejaVu Sans Mono" w:cs="DejaVu Sans Mono"/>
          <w:sz w:val="20"/>
        </w:rPr>
        <w:t>--2006</w:t>
      </w:r>
    </w:p>
    <w:p w14:paraId="460B961F" w14:textId="77777777" w:rsidR="00C336CC" w:rsidRDefault="00B30087">
      <w:r>
        <w:rPr>
          <w:rFonts w:ascii="DejaVu Sans Mono" w:eastAsia="DejaVu Sans Mono" w:hAnsi="DejaVu Sans Mono" w:cs="DejaVu Sans Mono"/>
          <w:sz w:val="20"/>
        </w:rPr>
        <w:t>[34] 2005--2009 2005--2010 2006--2007 2006--2008 2006--2010 2007--2009 2007--2010 2008--2009 2008--2010 2009--2010</w:t>
      </w:r>
    </w:p>
    <w:p w14:paraId="458B0C29" w14:textId="77777777" w:rsidR="00C336CC" w:rsidRDefault="00B30087">
      <w:r>
        <w:rPr>
          <w:rFonts w:ascii="DejaVu Sans Mono" w:eastAsia="DejaVu Sans Mono" w:hAnsi="DejaVu Sans Mono" w:cs="DejaVu Sans Mono"/>
          <w:color w:val="0000FF"/>
          <w:sz w:val="20"/>
        </w:rPr>
        <w:t>&gt;</w:t>
      </w:r>
    </w:p>
    <w:p w14:paraId="025E6620" w14:textId="77777777" w:rsidR="00C336CC" w:rsidRDefault="00C336CC"/>
    <w:p w14:paraId="7A809C4F" w14:textId="77777777" w:rsidR="00C336CC" w:rsidRDefault="00C336CC"/>
    <w:p w14:paraId="32F975DE" w14:textId="77777777" w:rsidR="00C336CC" w:rsidRDefault="00C336CC"/>
    <w:p w14:paraId="272B9719" w14:textId="77777777" w:rsidR="00C336CC" w:rsidRDefault="00B30087">
      <w:r>
        <w:rPr>
          <w:rFonts w:ascii="DejaVu Sans Mono" w:eastAsia="DejaVu Sans Mono" w:hAnsi="DejaVu Sans Mono" w:cs="DejaVu Sans Mono"/>
          <w:color w:val="000000"/>
          <w:sz w:val="20"/>
        </w:rPr>
        <w:t>5. Find the count of vertices and edges of the created graph</w:t>
      </w:r>
    </w:p>
    <w:p w14:paraId="4E505E91" w14:textId="77777777" w:rsidR="00C336CC" w:rsidRDefault="00B30087">
      <w:r>
        <w:rPr>
          <w:rFonts w:ascii="DejaVu Sans Mono" w:eastAsia="DejaVu Sans Mono" w:hAnsi="DejaVu Sans Mono" w:cs="DejaVu Sans Mono"/>
          <w:color w:val="0000FF"/>
          <w:sz w:val="20"/>
        </w:rPr>
        <w:t xml:space="preserve">&gt; </w:t>
      </w:r>
      <w:proofErr w:type="spellStart"/>
      <w:r>
        <w:rPr>
          <w:rFonts w:ascii="DejaVu Sans Mono" w:eastAsia="DejaVu Sans Mono" w:hAnsi="DejaVu Sans Mono" w:cs="DejaVu Sans Mono"/>
          <w:color w:val="0000FF"/>
          <w:sz w:val="20"/>
        </w:rPr>
        <w:t>vcount</w:t>
      </w:r>
      <w:proofErr w:type="spellEnd"/>
      <w:r>
        <w:rPr>
          <w:rFonts w:ascii="DejaVu Sans Mono" w:eastAsia="DejaVu Sans Mono" w:hAnsi="DejaVu Sans Mono" w:cs="DejaVu Sans Mono"/>
          <w:color w:val="0000FF"/>
          <w:sz w:val="20"/>
        </w:rPr>
        <w:t>(net)</w:t>
      </w:r>
    </w:p>
    <w:p w14:paraId="7C48BB43" w14:textId="77777777" w:rsidR="00C336CC" w:rsidRDefault="00B30087">
      <w:r>
        <w:rPr>
          <w:rFonts w:ascii="DejaVu Sans Mono" w:eastAsia="DejaVu Sans Mono" w:hAnsi="DejaVu Sans Mono" w:cs="DejaVu Sans Mono"/>
          <w:sz w:val="20"/>
        </w:rPr>
        <w:t>[1] 11</w:t>
      </w:r>
    </w:p>
    <w:p w14:paraId="0D44EA56" w14:textId="77777777" w:rsidR="00C336CC" w:rsidRDefault="00B30087">
      <w:r>
        <w:rPr>
          <w:rFonts w:ascii="DejaVu Sans Mono" w:eastAsia="DejaVu Sans Mono" w:hAnsi="DejaVu Sans Mono" w:cs="DejaVu Sans Mono"/>
          <w:color w:val="0000FF"/>
          <w:sz w:val="20"/>
        </w:rPr>
        <w:t xml:space="preserve">&gt; </w:t>
      </w:r>
      <w:proofErr w:type="spellStart"/>
      <w:r>
        <w:rPr>
          <w:rFonts w:ascii="DejaVu Sans Mono" w:eastAsia="DejaVu Sans Mono" w:hAnsi="DejaVu Sans Mono" w:cs="DejaVu Sans Mono"/>
          <w:color w:val="0000FF"/>
          <w:sz w:val="20"/>
        </w:rPr>
        <w:t>ecount</w:t>
      </w:r>
      <w:proofErr w:type="spellEnd"/>
      <w:r>
        <w:rPr>
          <w:rFonts w:ascii="DejaVu Sans Mono" w:eastAsia="DejaVu Sans Mono" w:hAnsi="DejaVu Sans Mono" w:cs="DejaVu Sans Mono"/>
          <w:color w:val="0000FF"/>
          <w:sz w:val="20"/>
        </w:rPr>
        <w:t>(net)</w:t>
      </w:r>
    </w:p>
    <w:p w14:paraId="27DE956C" w14:textId="77777777" w:rsidR="00C336CC" w:rsidRDefault="00B30087">
      <w:r>
        <w:rPr>
          <w:rFonts w:ascii="DejaVu Sans Mono" w:eastAsia="DejaVu Sans Mono" w:hAnsi="DejaVu Sans Mono" w:cs="DejaVu Sans Mono"/>
          <w:sz w:val="20"/>
        </w:rPr>
        <w:t>[1] 43</w:t>
      </w:r>
    </w:p>
    <w:p w14:paraId="21172235" w14:textId="77777777" w:rsidR="00C336CC" w:rsidRDefault="00C336CC"/>
    <w:p w14:paraId="0F881A28" w14:textId="77777777" w:rsidR="00C336CC" w:rsidRDefault="00C336CC"/>
    <w:p w14:paraId="73602E45" w14:textId="77777777" w:rsidR="00C336CC" w:rsidRDefault="00B30087">
      <w:r>
        <w:rPr>
          <w:rFonts w:ascii="Liberation Serif" w:eastAsia="Liberation Serif" w:hAnsi="Liberation Serif" w:cs="Liberation Serif"/>
          <w:sz w:val="24"/>
        </w:rPr>
        <w:t xml:space="preserve">6.Display the </w:t>
      </w:r>
      <w:r>
        <w:rPr>
          <w:rFonts w:ascii="Liberation Serif" w:eastAsia="Liberation Serif" w:hAnsi="Liberation Serif" w:cs="Liberation Serif"/>
          <w:sz w:val="24"/>
        </w:rPr>
        <w:t>adjacency vertices of each vertex(individual) in the created graph</w:t>
      </w:r>
    </w:p>
    <w:p w14:paraId="4BDC00AE" w14:textId="77777777" w:rsidR="00C336CC" w:rsidRDefault="00C336CC"/>
    <w:p w14:paraId="5212F78A" w14:textId="77777777" w:rsidR="00C336CC" w:rsidRDefault="00B30087">
      <w:r>
        <w:object w:dxaOrig="6467" w:dyaOrig="5687" w14:anchorId="153E97EE">
          <v:shape id="Picture 3" o:spid="_x0000_i1027" type="#_x0000_t75" style="width:323.35pt;height:284.35pt;visibility:visible;mso-wrap-style:square" o:ole="">
            <v:imagedata r:id="rId10" o:title=""/>
          </v:shape>
          <o:OLEObject Type="Embed" ProgID="StaticMetafile" ShapeID="Picture 3" DrawAspect="Content" ObjectID="_1642276004" r:id="rId11"/>
        </w:object>
      </w:r>
    </w:p>
    <w:p w14:paraId="3CAF4B4A" w14:textId="77777777" w:rsidR="00C336CC" w:rsidRDefault="00C336CC"/>
    <w:p w14:paraId="2BE82DC6" w14:textId="77777777" w:rsidR="00C336CC" w:rsidRDefault="00C336CC"/>
    <w:p w14:paraId="0530E13F" w14:textId="77777777" w:rsidR="00C336CC" w:rsidRDefault="00B30087">
      <w:r>
        <w:rPr>
          <w:rFonts w:ascii="Liberation Serif" w:eastAsia="Liberation Serif" w:hAnsi="Liberation Serif" w:cs="Liberation Serif"/>
          <w:sz w:val="24"/>
        </w:rPr>
        <w:t>7.</w:t>
      </w:r>
    </w:p>
    <w:p w14:paraId="3F3DD8F9" w14:textId="77777777" w:rsidR="00C336CC" w:rsidRDefault="00B30087">
      <w:r>
        <w:rPr>
          <w:rFonts w:ascii="DejaVu Sans Mono" w:eastAsia="DejaVu Sans Mono" w:hAnsi="DejaVu Sans Mono" w:cs="DejaVu Sans Mono"/>
          <w:color w:val="0000FF"/>
          <w:sz w:val="20"/>
        </w:rPr>
        <w:t>degree(net, v = V(net), mode = c("all", "out", "in", "total"),</w:t>
      </w:r>
    </w:p>
    <w:p w14:paraId="42B98CF1" w14:textId="77777777" w:rsidR="00C336CC" w:rsidRDefault="00B30087">
      <w:r>
        <w:rPr>
          <w:rFonts w:ascii="DejaVu Sans Mono" w:eastAsia="DejaVu Sans Mono" w:hAnsi="DejaVu Sans Mono" w:cs="DejaVu Sans Mono"/>
          <w:color w:val="0000FF"/>
          <w:sz w:val="20"/>
        </w:rPr>
        <w:t xml:space="preserve">  loops = TRUE, normalized = FALSE)</w:t>
      </w:r>
    </w:p>
    <w:p w14:paraId="6360D423" w14:textId="77777777" w:rsidR="00C336CC" w:rsidRDefault="00B30087">
      <w:r>
        <w:rPr>
          <w:rFonts w:ascii="DejaVu Sans Mono" w:eastAsia="DejaVu Sans Mono" w:hAnsi="DejaVu Sans Mono" w:cs="DejaVu Sans Mono"/>
          <w:sz w:val="20"/>
        </w:rPr>
        <w:t>2000 2001 2002 2003 2004 2005 2006 2007 2008 2009 2010</w:t>
      </w:r>
    </w:p>
    <w:p w14:paraId="14B733B6" w14:textId="77777777" w:rsidR="00C336CC" w:rsidRDefault="00B30087">
      <w:r>
        <w:rPr>
          <w:rFonts w:ascii="Liberation Mono" w:eastAsia="Liberation Mono" w:hAnsi="Liberation Mono" w:cs="Liberation Mono"/>
          <w:sz w:val="20"/>
        </w:rPr>
        <w:t xml:space="preserve">  </w:t>
      </w:r>
      <w:r>
        <w:rPr>
          <w:rFonts w:ascii="Liberation Mono" w:eastAsia="Liberation Mono" w:hAnsi="Liberation Mono" w:cs="Liberation Mono"/>
          <w:sz w:val="20"/>
        </w:rPr>
        <w:t xml:space="preserve"> </w:t>
      </w:r>
      <w:r>
        <w:rPr>
          <w:rFonts w:ascii="DejaVu Sans Mono" w:eastAsia="DejaVu Sans Mono" w:hAnsi="DejaVu Sans Mono" w:cs="DejaVu Sans Mono"/>
          <w:sz w:val="20"/>
        </w:rPr>
        <w:t>8    8    9    7    9    7    7    8    5    9    9</w:t>
      </w:r>
    </w:p>
    <w:p w14:paraId="53477D4C" w14:textId="77777777" w:rsidR="00C336CC" w:rsidRDefault="00C336CC"/>
    <w:p w14:paraId="789E9E94" w14:textId="77777777" w:rsidR="00C336CC" w:rsidRDefault="00C336CC"/>
    <w:p w14:paraId="78368906" w14:textId="77777777" w:rsidR="00C336CC" w:rsidRDefault="00C336CC"/>
    <w:p w14:paraId="5F33B5B8" w14:textId="77777777" w:rsidR="00C336CC" w:rsidRDefault="00B30087">
      <w:r>
        <w:rPr>
          <w:rFonts w:ascii="Liberation Serif" w:eastAsia="Liberation Serif" w:hAnsi="Liberation Serif" w:cs="Liberation Serif"/>
          <w:sz w:val="24"/>
        </w:rPr>
        <w:t>8.</w:t>
      </w:r>
    </w:p>
    <w:p w14:paraId="5DCF4E80" w14:textId="77777777" w:rsidR="00C336CC" w:rsidRDefault="00C336CC"/>
    <w:p w14:paraId="75036B99" w14:textId="77777777" w:rsidR="00C336CC" w:rsidRDefault="00B30087">
      <w:r>
        <w:object w:dxaOrig="9973" w:dyaOrig="4080" w14:anchorId="1D57502B">
          <v:shape id="Picture 4" o:spid="_x0000_i1028" type="#_x0000_t75" style="width:498.65pt;height:204pt;visibility:visible;mso-wrap-style:square" o:ole="">
            <v:imagedata r:id="rId12" o:title=""/>
          </v:shape>
          <o:OLEObject Type="Embed" ProgID="StaticMetafile" ShapeID="Picture 4" DrawAspect="Content" ObjectID="_1642276005" r:id="rId13"/>
        </w:object>
      </w:r>
    </w:p>
    <w:p w14:paraId="1F43CA64" w14:textId="77777777" w:rsidR="00C336CC" w:rsidRDefault="00C336CC"/>
    <w:p w14:paraId="06B810E9" w14:textId="77777777" w:rsidR="00C336CC" w:rsidRDefault="00B30087">
      <w:r>
        <w:rPr>
          <w:rFonts w:ascii="Liberation Serif" w:eastAsia="Liberation Serif" w:hAnsi="Liberation Serif" w:cs="Liberation Serif"/>
          <w:sz w:val="24"/>
        </w:rPr>
        <w:t>9.</w:t>
      </w:r>
    </w:p>
    <w:p w14:paraId="5E6D5F0F" w14:textId="77777777" w:rsidR="00C336CC" w:rsidRDefault="00C336CC"/>
    <w:p w14:paraId="24E4A6EE" w14:textId="77777777" w:rsidR="00C336CC" w:rsidRDefault="00B30087">
      <w:r>
        <w:object w:dxaOrig="9973" w:dyaOrig="4367" w14:anchorId="39AB38C5">
          <v:shape id="Picture 5" o:spid="_x0000_i1029" type="#_x0000_t75" style="width:498.65pt;height:218.35pt;visibility:visible;mso-wrap-style:square" o:ole="">
            <v:imagedata r:id="rId14" o:title=""/>
          </v:shape>
          <o:OLEObject Type="Embed" ProgID="StaticMetafile" ShapeID="Picture 5" DrawAspect="Content" ObjectID="_1642276006" r:id="rId15"/>
        </w:object>
      </w:r>
    </w:p>
    <w:p w14:paraId="72E4C230" w14:textId="77777777" w:rsidR="00C336CC" w:rsidRDefault="00C336CC"/>
    <w:p w14:paraId="4CFAA173" w14:textId="77777777" w:rsidR="00C336CC" w:rsidRDefault="00C336CC"/>
    <w:p w14:paraId="461095EA" w14:textId="77777777" w:rsidR="00C336CC" w:rsidRDefault="00C336CC"/>
    <w:p w14:paraId="05540362" w14:textId="201C481C" w:rsidR="00C336CC" w:rsidRDefault="00AD32D5">
      <w:r>
        <w:t>10.</w:t>
      </w:r>
    </w:p>
    <w:p w14:paraId="40AAA93B" w14:textId="0389E98F" w:rsidR="00AD32D5" w:rsidRDefault="00AD32D5" w:rsidP="00AD32D5">
      <w:r>
        <w:t>e=</w:t>
      </w:r>
      <w:proofErr w:type="spellStart"/>
      <w:r>
        <w:t>set_edge_attr</w:t>
      </w:r>
      <w:proofErr w:type="spellEnd"/>
      <w:r>
        <w:t>(net, "Weight", index=V(net), c(1,1,1,1,1,1,1,1,1,5,1))</w:t>
      </w:r>
    </w:p>
    <w:p w14:paraId="11EE81B6" w14:textId="77777777" w:rsidR="00AD32D5" w:rsidRDefault="00AD32D5" w:rsidP="00AD32D5">
      <w:proofErr w:type="spellStart"/>
      <w:r>
        <w:t>plot.igraph</w:t>
      </w:r>
      <w:proofErr w:type="spellEnd"/>
      <w:r>
        <w:t xml:space="preserve">(net, </w:t>
      </w:r>
      <w:proofErr w:type="spellStart"/>
      <w:r>
        <w:t>vertex.label.color</w:t>
      </w:r>
      <w:proofErr w:type="spellEnd"/>
      <w:r>
        <w:t xml:space="preserve">="red", </w:t>
      </w:r>
      <w:proofErr w:type="spellStart"/>
      <w:r>
        <w:t>vertex.label.dist</w:t>
      </w:r>
      <w:proofErr w:type="spellEnd"/>
      <w:r>
        <w:t xml:space="preserve">=0, </w:t>
      </w:r>
      <w:proofErr w:type="spellStart"/>
      <w:r>
        <w:t>vertex.label.family</w:t>
      </w:r>
      <w:proofErr w:type="spellEnd"/>
      <w:r>
        <w:t>="Helvetica",</w:t>
      </w:r>
    </w:p>
    <w:p w14:paraId="5CD1B80A" w14:textId="05F2EFC6" w:rsidR="00AD32D5" w:rsidRDefault="00AD32D5" w:rsidP="00AD32D5">
      <w:r>
        <w:t xml:space="preserve">            </w:t>
      </w:r>
      <w:proofErr w:type="spellStart"/>
      <w:r>
        <w:t>vertex.frame.color</w:t>
      </w:r>
      <w:proofErr w:type="spellEnd"/>
      <w:r>
        <w:t xml:space="preserve">="yellow", </w:t>
      </w:r>
      <w:proofErr w:type="spellStart"/>
      <w:r>
        <w:t>vertex.size</w:t>
      </w:r>
      <w:proofErr w:type="spellEnd"/>
      <w:r>
        <w:t>=35)</w:t>
      </w:r>
    </w:p>
    <w:p w14:paraId="78072566" w14:textId="53E52B70" w:rsidR="00AD32D5" w:rsidRDefault="00AD32D5" w:rsidP="00AD32D5">
      <w:r>
        <w:t>e</w:t>
      </w:r>
    </w:p>
    <w:p w14:paraId="6EB5157D" w14:textId="77777777" w:rsidR="00AD32D5" w:rsidRDefault="00AD32D5" w:rsidP="00AD32D5">
      <w:r>
        <w:rPr>
          <w:noProof/>
        </w:rPr>
        <mc:AlternateContent>
          <mc:Choice Requires="wps">
            <w:drawing>
              <wp:inline distT="0" distB="0" distL="0" distR="0" wp14:anchorId="1CFAAC27" wp14:editId="6C667D5A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EC8E58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p0qqSOcBAADE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</w:p>
    <w:p w14:paraId="19C03D7C" w14:textId="5B3A84B3" w:rsidR="00AD32D5" w:rsidRDefault="00AD32D5" w:rsidP="00AD32D5"/>
    <w:p w14:paraId="307EDD17" w14:textId="77777777" w:rsidR="00AD32D5" w:rsidRPr="00AD32D5" w:rsidRDefault="00AD32D5" w:rsidP="00AD32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overflowPunct/>
        <w:autoSpaceDE/>
        <w:autoSpaceDN/>
        <w:textAlignment w:val="auto"/>
        <w:rPr>
          <w:rFonts w:ascii="Lucida Console" w:hAnsi="Lucida Console" w:cs="Courier New"/>
          <w:color w:val="000000"/>
          <w:kern w:val="0"/>
          <w:sz w:val="20"/>
          <w:szCs w:val="20"/>
          <w:bdr w:val="none" w:sz="0" w:space="0" w:color="auto" w:frame="1"/>
        </w:rPr>
      </w:pPr>
      <w:r w:rsidRPr="00AD32D5">
        <w:rPr>
          <w:rFonts w:ascii="Lucida Console" w:hAnsi="Lucida Console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IGRAPH e0bcb71 UNW- 11 43 -- </w:t>
      </w:r>
    </w:p>
    <w:p w14:paraId="0DF48337" w14:textId="77777777" w:rsidR="00AD32D5" w:rsidRPr="00AD32D5" w:rsidRDefault="00AD32D5" w:rsidP="00AD32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overflowPunct/>
        <w:autoSpaceDE/>
        <w:autoSpaceDN/>
        <w:textAlignment w:val="auto"/>
        <w:rPr>
          <w:rFonts w:ascii="Lucida Console" w:hAnsi="Lucida Console" w:cs="Courier New"/>
          <w:color w:val="000000"/>
          <w:kern w:val="0"/>
          <w:sz w:val="20"/>
          <w:szCs w:val="20"/>
          <w:bdr w:val="none" w:sz="0" w:space="0" w:color="auto" w:frame="1"/>
        </w:rPr>
      </w:pPr>
      <w:r w:rsidRPr="00AD32D5">
        <w:rPr>
          <w:rFonts w:ascii="Lucida Console" w:hAnsi="Lucida Console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+ </w:t>
      </w:r>
      <w:proofErr w:type="spellStart"/>
      <w:r w:rsidRPr="00AD32D5">
        <w:rPr>
          <w:rFonts w:ascii="Lucida Console" w:hAnsi="Lucida Console" w:cs="Courier New"/>
          <w:color w:val="000000"/>
          <w:kern w:val="0"/>
          <w:sz w:val="20"/>
          <w:szCs w:val="20"/>
          <w:bdr w:val="none" w:sz="0" w:space="0" w:color="auto" w:frame="1"/>
        </w:rPr>
        <w:t>attr</w:t>
      </w:r>
      <w:proofErr w:type="spellEnd"/>
      <w:r w:rsidRPr="00AD32D5">
        <w:rPr>
          <w:rFonts w:ascii="Lucida Console" w:hAnsi="Lucida Console" w:cs="Courier New"/>
          <w:color w:val="000000"/>
          <w:kern w:val="0"/>
          <w:sz w:val="20"/>
          <w:szCs w:val="20"/>
          <w:bdr w:val="none" w:sz="0" w:space="0" w:color="auto" w:frame="1"/>
        </w:rPr>
        <w:t>: name (v/c), Type (v/c), weight (e/n), Weight (e/n)</w:t>
      </w:r>
    </w:p>
    <w:p w14:paraId="785A8FDF" w14:textId="77777777" w:rsidR="00AD32D5" w:rsidRPr="00AD32D5" w:rsidRDefault="00AD32D5" w:rsidP="00AD32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overflowPunct/>
        <w:autoSpaceDE/>
        <w:autoSpaceDN/>
        <w:textAlignment w:val="auto"/>
        <w:rPr>
          <w:rFonts w:ascii="Lucida Console" w:hAnsi="Lucida Console" w:cs="Courier New"/>
          <w:color w:val="000000"/>
          <w:kern w:val="0"/>
          <w:sz w:val="20"/>
          <w:szCs w:val="20"/>
          <w:bdr w:val="none" w:sz="0" w:space="0" w:color="auto" w:frame="1"/>
        </w:rPr>
      </w:pPr>
      <w:r w:rsidRPr="00AD32D5">
        <w:rPr>
          <w:rFonts w:ascii="Lucida Console" w:hAnsi="Lucida Console" w:cs="Courier New"/>
          <w:color w:val="000000"/>
          <w:kern w:val="0"/>
          <w:sz w:val="20"/>
          <w:szCs w:val="20"/>
          <w:bdr w:val="none" w:sz="0" w:space="0" w:color="auto" w:frame="1"/>
        </w:rPr>
        <w:t>+ edges from e0bcb71 (vertex names):</w:t>
      </w:r>
    </w:p>
    <w:p w14:paraId="454E555F" w14:textId="77777777" w:rsidR="00AD32D5" w:rsidRPr="00AD32D5" w:rsidRDefault="00AD32D5" w:rsidP="00AD32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overflowPunct/>
        <w:autoSpaceDE/>
        <w:autoSpaceDN/>
        <w:textAlignment w:val="auto"/>
        <w:rPr>
          <w:rFonts w:ascii="Lucida Console" w:hAnsi="Lucida Console" w:cs="Courier New"/>
          <w:color w:val="000000"/>
          <w:kern w:val="0"/>
          <w:sz w:val="20"/>
          <w:szCs w:val="20"/>
          <w:bdr w:val="none" w:sz="0" w:space="0" w:color="auto" w:frame="1"/>
        </w:rPr>
      </w:pPr>
      <w:r w:rsidRPr="00AD32D5">
        <w:rPr>
          <w:rFonts w:ascii="Lucida Console" w:hAnsi="Lucida Console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[1] 2000--2001 2000--2002 2000--2003 2000--2004 2000--2005 2000--2007</w:t>
      </w:r>
    </w:p>
    <w:p w14:paraId="692E04FC" w14:textId="77777777" w:rsidR="00AD32D5" w:rsidRPr="00AD32D5" w:rsidRDefault="00AD32D5" w:rsidP="00AD32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overflowPunct/>
        <w:autoSpaceDE/>
        <w:autoSpaceDN/>
        <w:textAlignment w:val="auto"/>
        <w:rPr>
          <w:rFonts w:ascii="Lucida Console" w:hAnsi="Lucida Console" w:cs="Courier New"/>
          <w:color w:val="000000"/>
          <w:kern w:val="0"/>
          <w:sz w:val="20"/>
          <w:szCs w:val="20"/>
          <w:bdr w:val="none" w:sz="0" w:space="0" w:color="auto" w:frame="1"/>
        </w:rPr>
      </w:pPr>
      <w:r w:rsidRPr="00AD32D5">
        <w:rPr>
          <w:rFonts w:ascii="Lucida Console" w:hAnsi="Lucida Console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[7] 2000--2008 2000--2009 2001--2002 2001--2003 2001--2004 2001--2006</w:t>
      </w:r>
    </w:p>
    <w:p w14:paraId="258231D5" w14:textId="77777777" w:rsidR="00AD32D5" w:rsidRPr="00AD32D5" w:rsidRDefault="00AD32D5" w:rsidP="00AD32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overflowPunct/>
        <w:autoSpaceDE/>
        <w:autoSpaceDN/>
        <w:textAlignment w:val="auto"/>
        <w:rPr>
          <w:rFonts w:ascii="Lucida Console" w:hAnsi="Lucida Console" w:cs="Courier New"/>
          <w:color w:val="000000"/>
          <w:kern w:val="0"/>
          <w:sz w:val="20"/>
          <w:szCs w:val="20"/>
          <w:bdr w:val="none" w:sz="0" w:space="0" w:color="auto" w:frame="1"/>
        </w:rPr>
      </w:pPr>
      <w:r w:rsidRPr="00AD32D5">
        <w:rPr>
          <w:rFonts w:ascii="Lucida Console" w:hAnsi="Lucida Console" w:cs="Courier New"/>
          <w:color w:val="000000"/>
          <w:kern w:val="0"/>
          <w:sz w:val="20"/>
          <w:szCs w:val="20"/>
          <w:bdr w:val="none" w:sz="0" w:space="0" w:color="auto" w:frame="1"/>
        </w:rPr>
        <w:t>[13] 2001--2007 2001--2009 2001--2010 2002--2003 2002--2004 2002--2005</w:t>
      </w:r>
    </w:p>
    <w:p w14:paraId="0EBE7CA4" w14:textId="77777777" w:rsidR="00AD32D5" w:rsidRPr="00AD32D5" w:rsidRDefault="00AD32D5" w:rsidP="00AD32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overflowPunct/>
        <w:autoSpaceDE/>
        <w:autoSpaceDN/>
        <w:textAlignment w:val="auto"/>
        <w:rPr>
          <w:rFonts w:ascii="Lucida Console" w:hAnsi="Lucida Console" w:cs="Courier New"/>
          <w:color w:val="000000"/>
          <w:kern w:val="0"/>
          <w:sz w:val="20"/>
          <w:szCs w:val="20"/>
          <w:bdr w:val="none" w:sz="0" w:space="0" w:color="auto" w:frame="1"/>
        </w:rPr>
      </w:pPr>
      <w:r w:rsidRPr="00AD32D5">
        <w:rPr>
          <w:rFonts w:ascii="Lucida Console" w:hAnsi="Lucida Console" w:cs="Courier New"/>
          <w:color w:val="000000"/>
          <w:kern w:val="0"/>
          <w:sz w:val="20"/>
          <w:szCs w:val="20"/>
          <w:bdr w:val="none" w:sz="0" w:space="0" w:color="auto" w:frame="1"/>
        </w:rPr>
        <w:t>[19] 2002--2006 2002--2007 2002--2009 2002--2010 2003--2005 2003--2007</w:t>
      </w:r>
    </w:p>
    <w:p w14:paraId="3CC06543" w14:textId="77777777" w:rsidR="00AD32D5" w:rsidRPr="00AD32D5" w:rsidRDefault="00AD32D5" w:rsidP="00AD32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overflowPunct/>
        <w:autoSpaceDE/>
        <w:autoSpaceDN/>
        <w:textAlignment w:val="auto"/>
        <w:rPr>
          <w:rFonts w:ascii="Lucida Console" w:hAnsi="Lucida Console" w:cs="Courier New"/>
          <w:color w:val="000000"/>
          <w:kern w:val="0"/>
          <w:sz w:val="20"/>
          <w:szCs w:val="20"/>
          <w:bdr w:val="none" w:sz="0" w:space="0" w:color="auto" w:frame="1"/>
        </w:rPr>
      </w:pPr>
      <w:r w:rsidRPr="00AD32D5">
        <w:rPr>
          <w:rFonts w:ascii="Lucida Console" w:hAnsi="Lucida Console" w:cs="Courier New"/>
          <w:color w:val="000000"/>
          <w:kern w:val="0"/>
          <w:sz w:val="20"/>
          <w:szCs w:val="20"/>
          <w:bdr w:val="none" w:sz="0" w:space="0" w:color="auto" w:frame="1"/>
        </w:rPr>
        <w:t>[25] 2003--2009 2003--2010 2004--2005 2004--2006 2004--2007 2004--2008</w:t>
      </w:r>
    </w:p>
    <w:p w14:paraId="3BF99255" w14:textId="77777777" w:rsidR="00AD32D5" w:rsidRPr="00AD32D5" w:rsidRDefault="00AD32D5" w:rsidP="00AD32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overflowPunct/>
        <w:autoSpaceDE/>
        <w:autoSpaceDN/>
        <w:textAlignment w:val="auto"/>
        <w:rPr>
          <w:rFonts w:ascii="Lucida Console" w:hAnsi="Lucida Console" w:cs="Courier New"/>
          <w:color w:val="000000"/>
          <w:kern w:val="0"/>
          <w:sz w:val="20"/>
          <w:szCs w:val="20"/>
          <w:bdr w:val="none" w:sz="0" w:space="0" w:color="auto" w:frame="1"/>
        </w:rPr>
      </w:pPr>
      <w:r w:rsidRPr="00AD32D5">
        <w:rPr>
          <w:rFonts w:ascii="Lucida Console" w:hAnsi="Lucida Console" w:cs="Courier New"/>
          <w:color w:val="000000"/>
          <w:kern w:val="0"/>
          <w:sz w:val="20"/>
          <w:szCs w:val="20"/>
          <w:bdr w:val="none" w:sz="0" w:space="0" w:color="auto" w:frame="1"/>
        </w:rPr>
        <w:t>[31] 2004--2009 2004--2010 2005--2006 2005--2009 2005--2010 2006--2007</w:t>
      </w:r>
    </w:p>
    <w:p w14:paraId="706F9C4B" w14:textId="77777777" w:rsidR="00AD32D5" w:rsidRPr="00AD32D5" w:rsidRDefault="00AD32D5" w:rsidP="00AD32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overflowPunct/>
        <w:autoSpaceDE/>
        <w:autoSpaceDN/>
        <w:textAlignment w:val="auto"/>
        <w:rPr>
          <w:rFonts w:ascii="Lucida Console" w:hAnsi="Lucida Console" w:cs="Courier New"/>
          <w:color w:val="000000"/>
          <w:kern w:val="0"/>
          <w:sz w:val="20"/>
          <w:szCs w:val="20"/>
          <w:bdr w:val="none" w:sz="0" w:space="0" w:color="auto" w:frame="1"/>
        </w:rPr>
      </w:pPr>
      <w:r w:rsidRPr="00AD32D5">
        <w:rPr>
          <w:rFonts w:ascii="Lucida Console" w:hAnsi="Lucida Console" w:cs="Courier New"/>
          <w:color w:val="000000"/>
          <w:kern w:val="0"/>
          <w:sz w:val="20"/>
          <w:szCs w:val="20"/>
          <w:bdr w:val="none" w:sz="0" w:space="0" w:color="auto" w:frame="1"/>
        </w:rPr>
        <w:lastRenderedPageBreak/>
        <w:t>[37] 2006--2008 2006--2010 2007--2009 2007--2010 2008--2009 2008--2010</w:t>
      </w:r>
    </w:p>
    <w:p w14:paraId="04CBEC26" w14:textId="77777777" w:rsidR="00AD32D5" w:rsidRPr="00AD32D5" w:rsidRDefault="00AD32D5" w:rsidP="00AD32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overflowPunct/>
        <w:autoSpaceDE/>
        <w:autoSpaceDN/>
        <w:textAlignment w:val="auto"/>
        <w:rPr>
          <w:rFonts w:ascii="Lucida Console" w:hAnsi="Lucida Console" w:cs="Courier New"/>
          <w:color w:val="000000"/>
          <w:kern w:val="0"/>
          <w:sz w:val="20"/>
          <w:szCs w:val="20"/>
        </w:rPr>
      </w:pPr>
      <w:r w:rsidRPr="00AD32D5">
        <w:rPr>
          <w:rFonts w:ascii="Lucida Console" w:hAnsi="Lucida Console" w:cs="Courier New"/>
          <w:color w:val="000000"/>
          <w:kern w:val="0"/>
          <w:sz w:val="20"/>
          <w:szCs w:val="20"/>
          <w:bdr w:val="none" w:sz="0" w:space="0" w:color="auto" w:frame="1"/>
        </w:rPr>
        <w:t>[43] 2009--2010</w:t>
      </w:r>
    </w:p>
    <w:p w14:paraId="73DC5C30" w14:textId="557A8CF1" w:rsidR="00AD32D5" w:rsidRDefault="00AD32D5" w:rsidP="00AD32D5"/>
    <w:p w14:paraId="597DE239" w14:textId="77777777" w:rsidR="00AD32D5" w:rsidRDefault="00AD32D5" w:rsidP="00AD32D5"/>
    <w:p w14:paraId="74C240BD" w14:textId="60506151" w:rsidR="00AD32D5" w:rsidRDefault="00AD32D5" w:rsidP="00AD32D5">
      <w:r>
        <w:t>11.</w:t>
      </w:r>
    </w:p>
    <w:p w14:paraId="7395C673" w14:textId="71B8A029" w:rsidR="00F20171" w:rsidRDefault="00F20171" w:rsidP="00AD32D5">
      <w:proofErr w:type="spellStart"/>
      <w:r w:rsidRPr="00F20171">
        <w:t>newnet</w:t>
      </w:r>
      <w:proofErr w:type="spellEnd"/>
      <w:r w:rsidRPr="00F20171">
        <w:t>=</w:t>
      </w:r>
      <w:proofErr w:type="spellStart"/>
      <w:r w:rsidRPr="00F20171">
        <w:t>as.directed</w:t>
      </w:r>
      <w:proofErr w:type="spellEnd"/>
      <w:r w:rsidRPr="00F20171">
        <w:t>(net, "arbitrary")</w:t>
      </w:r>
    </w:p>
    <w:p w14:paraId="53868427" w14:textId="77777777" w:rsidR="00F20171" w:rsidRDefault="00F20171" w:rsidP="00F20171">
      <w:proofErr w:type="spellStart"/>
      <w:r>
        <w:t>plot.igraph</w:t>
      </w:r>
      <w:proofErr w:type="spellEnd"/>
      <w:r>
        <w:t>(</w:t>
      </w:r>
      <w:proofErr w:type="spellStart"/>
      <w:r>
        <w:t>newnet</w:t>
      </w:r>
      <w:proofErr w:type="spellEnd"/>
      <w:r>
        <w:t xml:space="preserve">, </w:t>
      </w:r>
      <w:proofErr w:type="spellStart"/>
      <w:r>
        <w:t>vertex.label.color</w:t>
      </w:r>
      <w:proofErr w:type="spellEnd"/>
      <w:r>
        <w:t xml:space="preserve">="red", </w:t>
      </w:r>
      <w:proofErr w:type="spellStart"/>
      <w:r>
        <w:t>vertex.label.dist</w:t>
      </w:r>
      <w:proofErr w:type="spellEnd"/>
      <w:r>
        <w:t xml:space="preserve">=0, </w:t>
      </w:r>
      <w:proofErr w:type="spellStart"/>
      <w:r>
        <w:t>vertex.label.family</w:t>
      </w:r>
      <w:proofErr w:type="spellEnd"/>
      <w:r>
        <w:t>="Helvetica",</w:t>
      </w:r>
    </w:p>
    <w:p w14:paraId="52E53091" w14:textId="18E21A8E" w:rsidR="00F20171" w:rsidRDefault="00F20171" w:rsidP="00F20171">
      <w:r>
        <w:t xml:space="preserve">            </w:t>
      </w:r>
      <w:proofErr w:type="spellStart"/>
      <w:r>
        <w:t>vertex.frame.color</w:t>
      </w:r>
      <w:proofErr w:type="spellEnd"/>
      <w:r>
        <w:t xml:space="preserve">="yellow", </w:t>
      </w:r>
      <w:proofErr w:type="spellStart"/>
      <w:r>
        <w:t>vertex.size</w:t>
      </w:r>
      <w:proofErr w:type="spellEnd"/>
      <w:r>
        <w:t>=35)</w:t>
      </w:r>
    </w:p>
    <w:p w14:paraId="3521735B" w14:textId="5FBE22D7" w:rsidR="00F20171" w:rsidRDefault="00F20171" w:rsidP="00F20171">
      <w:r>
        <w:rPr>
          <w:noProof/>
        </w:rPr>
        <w:drawing>
          <wp:inline distT="0" distB="0" distL="0" distR="0" wp14:anchorId="70386AEA" wp14:editId="3B44F6D5">
            <wp:extent cx="2463208" cy="2578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66450" cy="258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B8DAA" w14:textId="06B23805" w:rsidR="00F20171" w:rsidRDefault="00F20171" w:rsidP="00F20171"/>
    <w:p w14:paraId="7E1BD840" w14:textId="43A868A8" w:rsidR="00F20171" w:rsidRDefault="00F20171" w:rsidP="00F20171">
      <w:r>
        <w:t>12.</w:t>
      </w:r>
    </w:p>
    <w:p w14:paraId="2EC3C475" w14:textId="3076FB8B" w:rsidR="00F20171" w:rsidRDefault="00F20171" w:rsidP="00F20171">
      <w:proofErr w:type="spellStart"/>
      <w:r w:rsidRPr="00F20171">
        <w:t>get.adjacency</w:t>
      </w:r>
      <w:proofErr w:type="spellEnd"/>
      <w:r w:rsidRPr="00F20171">
        <w:t>(</w:t>
      </w:r>
      <w:proofErr w:type="spellStart"/>
      <w:r w:rsidRPr="00F20171">
        <w:t>newnet</w:t>
      </w:r>
      <w:proofErr w:type="spellEnd"/>
      <w:r w:rsidRPr="00F20171">
        <w:t>)</w:t>
      </w:r>
    </w:p>
    <w:p w14:paraId="02EC1C7E" w14:textId="77777777" w:rsidR="00F20171" w:rsidRDefault="00F20171" w:rsidP="00F2017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11 x 11 sparse Matrix of class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dgCMatrix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</w:t>
      </w:r>
    </w:p>
    <w:p w14:paraId="370DCEAA" w14:textId="77777777" w:rsidR="00F20171" w:rsidRDefault="00F20171" w:rsidP="00F20171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 xml:space="preserve">   [[ suppressing 11 column names ‘2000’, ‘2001’, ‘2002’ ... ]]</w:t>
      </w:r>
    </w:p>
    <w:p w14:paraId="27BE0EC7" w14:textId="77777777" w:rsidR="00F20171" w:rsidRDefault="00F20171" w:rsidP="00F2017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 </w:t>
      </w:r>
    </w:p>
    <w:p w14:paraId="4149A98E" w14:textId="77777777" w:rsidR="00F20171" w:rsidRDefault="00F20171" w:rsidP="00F2017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2000 . 1 1 1 1 1 . 1 1 1 .</w:t>
      </w:r>
    </w:p>
    <w:p w14:paraId="41FA8E71" w14:textId="77777777" w:rsidR="00F20171" w:rsidRDefault="00F20171" w:rsidP="00F2017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2001 . . 1 1 1 . 1 1 . 1 1</w:t>
      </w:r>
    </w:p>
    <w:p w14:paraId="4437676F" w14:textId="77777777" w:rsidR="00F20171" w:rsidRDefault="00F20171" w:rsidP="00F2017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2002 . . . 1 1 1 1 1 . 1 1</w:t>
      </w:r>
    </w:p>
    <w:p w14:paraId="1C87D3C2" w14:textId="77777777" w:rsidR="00F20171" w:rsidRDefault="00F20171" w:rsidP="00F2017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2003 . . . . . 1 . 1 . 1 1</w:t>
      </w:r>
    </w:p>
    <w:p w14:paraId="21D3896D" w14:textId="77777777" w:rsidR="00F20171" w:rsidRDefault="00F20171" w:rsidP="00F2017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2004 . . . . . 1 1 1 1 1 1</w:t>
      </w:r>
    </w:p>
    <w:p w14:paraId="4B4BED2B" w14:textId="77777777" w:rsidR="00F20171" w:rsidRDefault="00F20171" w:rsidP="00F2017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2005 . . . . . . 1 . . 1 1</w:t>
      </w:r>
    </w:p>
    <w:p w14:paraId="3AD66AE8" w14:textId="77777777" w:rsidR="00F20171" w:rsidRDefault="00F20171" w:rsidP="00F2017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2006 . . . . . . . 1 1 . 1</w:t>
      </w:r>
    </w:p>
    <w:p w14:paraId="4ED0096B" w14:textId="77777777" w:rsidR="00F20171" w:rsidRDefault="00F20171" w:rsidP="00F2017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2007 . . . . . . . . . 1 1</w:t>
      </w:r>
    </w:p>
    <w:p w14:paraId="1E061E1F" w14:textId="77777777" w:rsidR="00F20171" w:rsidRDefault="00F20171" w:rsidP="00F2017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2008 . . . . . . . . . 1 1</w:t>
      </w:r>
    </w:p>
    <w:p w14:paraId="6BBE5357" w14:textId="77777777" w:rsidR="00F20171" w:rsidRDefault="00F20171" w:rsidP="00F2017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2009 . . . . . . . . . . 1</w:t>
      </w:r>
    </w:p>
    <w:p w14:paraId="7F9026C4" w14:textId="77777777" w:rsidR="00F20171" w:rsidRDefault="00F20171" w:rsidP="00F2017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2010 . . . . . . . . . . .</w:t>
      </w:r>
    </w:p>
    <w:p w14:paraId="5F9CC954" w14:textId="582C1846" w:rsidR="00F20171" w:rsidRDefault="00F20171" w:rsidP="00F20171"/>
    <w:p w14:paraId="2EAC2500" w14:textId="7A458209" w:rsidR="00F20171" w:rsidRDefault="00F20171" w:rsidP="00F20171">
      <w:r>
        <w:t>13.</w:t>
      </w:r>
    </w:p>
    <w:p w14:paraId="6D6A848E" w14:textId="77777777" w:rsidR="00F20171" w:rsidRDefault="00F20171" w:rsidP="00F20171">
      <w:r>
        <w:t>d=</w:t>
      </w:r>
      <w:proofErr w:type="spellStart"/>
      <w:r>
        <w:t>data.frame</w:t>
      </w:r>
      <w:proofErr w:type="spellEnd"/>
      <w:r>
        <w:t>(</w:t>
      </w:r>
    </w:p>
    <w:p w14:paraId="2A6C29A8" w14:textId="77777777" w:rsidR="00F20171" w:rsidRDefault="00F20171" w:rsidP="00F20171">
      <w:r>
        <w:t xml:space="preserve">  In=</w:t>
      </w:r>
      <w:proofErr w:type="spellStart"/>
      <w:r>
        <w:t>dgr</w:t>
      </w:r>
      <w:proofErr w:type="spellEnd"/>
      <w:r>
        <w:t>(</w:t>
      </w:r>
      <w:proofErr w:type="spellStart"/>
      <w:r>
        <w:t>newnet</w:t>
      </w:r>
      <w:proofErr w:type="spellEnd"/>
      <w:r>
        <w:t>, "indegree", undirected = FALSE),</w:t>
      </w:r>
    </w:p>
    <w:p w14:paraId="579A8EC0" w14:textId="1286E56E" w:rsidR="00F20171" w:rsidRDefault="00F20171" w:rsidP="00F20171">
      <w:r>
        <w:t xml:space="preserve">  Out=</w:t>
      </w:r>
      <w:proofErr w:type="spellStart"/>
      <w:r>
        <w:t>dgr</w:t>
      </w:r>
      <w:proofErr w:type="spellEnd"/>
      <w:r>
        <w:t>(</w:t>
      </w:r>
      <w:proofErr w:type="spellStart"/>
      <w:r>
        <w:t>newnet</w:t>
      </w:r>
      <w:proofErr w:type="spellEnd"/>
      <w:r>
        <w:t>, "outdegree", undirected = FALSE))</w:t>
      </w:r>
      <w:bookmarkStart w:id="0" w:name="_GoBack"/>
      <w:bookmarkEnd w:id="0"/>
    </w:p>
    <w:sectPr w:rsidR="00F20171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FFD380" w14:textId="77777777" w:rsidR="00B30087" w:rsidRDefault="00B30087">
      <w:r>
        <w:separator/>
      </w:r>
    </w:p>
  </w:endnote>
  <w:endnote w:type="continuationSeparator" w:id="0">
    <w:p w14:paraId="67AAA422" w14:textId="77777777" w:rsidR="00B30087" w:rsidRDefault="00B30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 Mono">
    <w:altName w:val="Verdana"/>
    <w:charset w:val="00"/>
    <w:family w:val="modern"/>
    <w:pitch w:val="fixed"/>
  </w:font>
  <w:font w:name="Liberation Mono">
    <w:altName w:val="Calibri"/>
    <w:charset w:val="00"/>
    <w:family w:val="modern"/>
    <w:pitch w:val="fixed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07404F" w14:textId="77777777" w:rsidR="00B30087" w:rsidRDefault="00B30087">
      <w:r>
        <w:rPr>
          <w:color w:val="000000"/>
        </w:rPr>
        <w:separator/>
      </w:r>
    </w:p>
  </w:footnote>
  <w:footnote w:type="continuationSeparator" w:id="0">
    <w:p w14:paraId="7B0A434A" w14:textId="77777777" w:rsidR="00B30087" w:rsidRDefault="00B300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C336CC"/>
    <w:rsid w:val="00AD32D5"/>
    <w:rsid w:val="00B30087"/>
    <w:rsid w:val="00C336CC"/>
    <w:rsid w:val="00EC6747"/>
    <w:rsid w:val="00F20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CD21C"/>
  <w15:docId w15:val="{BED84021-485E-4CF4-8DB6-9AFFB8F70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kern w:val="3"/>
        <w:sz w:val="22"/>
        <w:szCs w:val="22"/>
        <w:lang w:val="en-IN" w:eastAsia="en-IN" w:bidi="ar-SA"/>
      </w:rPr>
    </w:rPrDefault>
    <w:pPrDefault>
      <w:pPr>
        <w:widowControl w:val="0"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32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overflowPunct/>
      <w:autoSpaceDE/>
      <w:autoSpaceDN/>
      <w:textAlignment w:val="auto"/>
    </w:pPr>
    <w:rPr>
      <w:rFonts w:ascii="Courier New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32D5"/>
    <w:rPr>
      <w:rFonts w:ascii="Courier New" w:hAnsi="Courier New" w:cs="Courier New"/>
      <w:kern w:val="0"/>
      <w:sz w:val="20"/>
      <w:szCs w:val="20"/>
    </w:rPr>
  </w:style>
  <w:style w:type="character" w:customStyle="1" w:styleId="gd15mcfceub">
    <w:name w:val="gd15mcfceub"/>
    <w:basedOn w:val="DefaultParagraphFont"/>
    <w:rsid w:val="00AD32D5"/>
  </w:style>
  <w:style w:type="character" w:customStyle="1" w:styleId="gd15mcfcotb">
    <w:name w:val="gd15mcfcotb"/>
    <w:basedOn w:val="DefaultParagraphFont"/>
    <w:rsid w:val="00F201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0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4.bin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Harini R</dc:creator>
  <cp:lastModifiedBy>Harini R</cp:lastModifiedBy>
  <cp:revision>3</cp:revision>
  <cp:lastPrinted>2020-02-03T17:01:00Z</cp:lastPrinted>
  <dcterms:created xsi:type="dcterms:W3CDTF">2020-02-03T17:02:00Z</dcterms:created>
  <dcterms:modified xsi:type="dcterms:W3CDTF">2020-02-03T17:30:00Z</dcterms:modified>
</cp:coreProperties>
</file>